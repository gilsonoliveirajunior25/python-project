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586" w14:textId="77777777" w:rsidR="0045039F" w:rsidRDefault="00314887" w:rsidP="00314887">
      <w:pPr>
        <w:spacing w:before="60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4"/>
        <w:gridCol w:w="4016"/>
        <w:gridCol w:w="4123"/>
        <w:gridCol w:w="4071"/>
        <w:gridCol w:w="1036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r>
              <w:rPr>
                <w:rFonts w:ascii="Adobe Gothic Std B" w:eastAsia="Adobe Gothic Std B" w:hAnsi="Adobe Gothic Std B"/>
              </w:rPr>
              <w:t xml:space="preserve">mateus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Python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r>
              <w:t xml:space="preserve">12/04/2023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r>
              <w:t xml:space="preserve">Gilson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61B6C134" w:rsidR="00A04CC4" w:rsidRPr="002416E6" w:rsidRDefault="00405C6E" w:rsidP="001962F9">
            <w:pPr>
              <w:ind w:left="0" w:right="0"/>
            </w:pPr>
            <w:r>
              <w:t xml:space="preserve">Gilson</w:t>
            </w:r>
            <w:bookmarkStart w:id="0" w:name="_GoBack"/>
            <w:bookmarkEnd w:id="0"/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DEC0E" w14:textId="77777777" w:rsidR="00610D2D" w:rsidRDefault="00610D2D" w:rsidP="000875C0">
      <w:r>
        <w:separator/>
      </w:r>
    </w:p>
  </w:endnote>
  <w:endnote w:type="continuationSeparator" w:id="0">
    <w:p w14:paraId="072CDEC5" w14:textId="77777777" w:rsidR="00610D2D" w:rsidRDefault="00610D2D" w:rsidP="000875C0">
      <w:r>
        <w:continuationSeparator/>
      </w:r>
    </w:p>
  </w:endnote>
  <w:endnote w:type="continuationNotice" w:id="1">
    <w:p w14:paraId="1FB6D4CB" w14:textId="77777777" w:rsidR="00610D2D" w:rsidRDefault="0061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078DB" w14:textId="77777777" w:rsidR="00610D2D" w:rsidRDefault="00610D2D" w:rsidP="000875C0">
      <w:r>
        <w:separator/>
      </w:r>
    </w:p>
  </w:footnote>
  <w:footnote w:type="continuationSeparator" w:id="0">
    <w:p w14:paraId="3BFFDD70" w14:textId="77777777" w:rsidR="00610D2D" w:rsidRDefault="00610D2D" w:rsidP="000875C0">
      <w:r>
        <w:continuationSeparator/>
      </w:r>
    </w:p>
  </w:footnote>
  <w:footnote w:type="continuationNotice" w:id="1">
    <w:p w14:paraId="41B3580F" w14:textId="77777777" w:rsidR="00610D2D" w:rsidRDefault="00610D2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05C6E"/>
    <w:rsid w:val="0045039F"/>
    <w:rsid w:val="0050636B"/>
    <w:rsid w:val="005358A0"/>
    <w:rsid w:val="005F2A53"/>
    <w:rsid w:val="00610D2D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73732C-8D03-4186-B49E-0CC39EDA604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2024-04-08T13:16:00Z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