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EA586" w14:textId="77777777" w:rsidR="0045039F" w:rsidRDefault="00314887" w:rsidP="00314887">
      <w:pPr>
        <w:spacing w:before="60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62B28FBC" wp14:editId="7740FE1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00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283CE0" id="Rectangle 1" o:spid="_x0000_s1026" alt="&quot;&quot;" style="position:absolute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13603CDB" wp14:editId="6E0B4D23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1002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922A6ED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GFc&#10;NnFsDQAA9FsAAA4AAAAAAAAAAAAAAAAALgIAAGRycy9lMm9Eb2MueG1sUEsBAi0AFAAGAAgAAAAh&#10;AGKf1W/fAAAACAEAAA8AAAAAAAAAAAAAAAAAxg8AAGRycy9kb3ducmV2LnhtbFBLBQYAAAAABAAE&#10;APMAAADSEAAAAAA=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54"/>
        <w:gridCol w:w="4016"/>
        <w:gridCol w:w="4123"/>
        <w:gridCol w:w="4071"/>
        <w:gridCol w:w="1036"/>
      </w:tblGrid>
      <w:tr w:rsidR="00A04CC4" w:rsidRPr="002416E6" w14:paraId="418731EB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5980E968" w14:textId="77D62EDB" w:rsidR="00A04CC4" w:rsidRPr="002416E6" w:rsidRDefault="00875CC5" w:rsidP="002416E6">
            <w:pPr>
              <w:pStyle w:val="Ttulo2"/>
            </w:pPr>
            <w:r>
              <w:t>certificado de conclusão de curso</w:t>
            </w:r>
          </w:p>
        </w:tc>
      </w:tr>
      <w:tr w:rsidR="00A04CC4" w:rsidRPr="002416E6" w14:paraId="6E49DBF6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7A92D6DD" w14:textId="01D96E1E" w:rsidR="00A04CC4" w:rsidRPr="002416E6" w:rsidRDefault="00875CC5" w:rsidP="002416E6">
            <w:pPr>
              <w:pStyle w:val="Ttulo3"/>
            </w:pPr>
            <w:r w:rsidRPr="00875CC5">
              <w:t xml:space="preserve">Isso certifica que</w:t>
            </w:r>
          </w:p>
        </w:tc>
      </w:tr>
      <w:tr w:rsidR="00A04CC4" w:rsidRPr="002416E6" w14:paraId="63F10EDB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228859FD" w14:textId="18D019A0" w:rsidR="00A04CC4" w:rsidRPr="002416E6" w:rsidRDefault="0011097A" w:rsidP="002416E6">
            <w:pPr>
              <w:pStyle w:val="Ttulo1"/>
            </w:pPr>
            <w:r>
              <w:rPr>
                <w:rFonts w:ascii="Adobe Gothic Std B" w:eastAsia="Adobe Gothic Std B" w:hAnsi="Adobe Gothic Std B"/>
              </w:rPr>
              <w:t xml:space="preserve">emerson</w:t>
            </w:r>
          </w:p>
        </w:tc>
      </w:tr>
      <w:tr w:rsidR="00A04CC4" w:rsidRPr="002416E6" w14:paraId="2858220F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43E699E8" w14:textId="4FB28A9D" w:rsidR="00A04CC4" w:rsidRDefault="00875CC5" w:rsidP="002416E6">
            <w:r>
              <w:t xml:space="preserve">concluiu com sucesso o curso</w:t>
            </w:r>
            <w:r w:rsidR="0011097A">
              <w:t xml:space="preserve"> cobol</w:t>
            </w:r>
          </w:p>
          <w:p w14:paraId="31D3E07E" w14:textId="0A927F1D" w:rsidR="0011097A" w:rsidRPr="002416E6" w:rsidRDefault="00875CC5" w:rsidP="002416E6">
            <w:r>
              <w:t>em</w:t>
            </w:r>
            <w:r w:rsidR="0011097A">
              <w:t>:</w:t>
            </w:r>
          </w:p>
        </w:tc>
      </w:tr>
      <w:tr w:rsidR="00A04CC4" w:rsidRPr="002416E6" w14:paraId="462FB6BE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581F5C95" w14:textId="2BE6ADC0" w:rsidR="00A04CC4" w:rsidRPr="002416E6" w:rsidRDefault="0011097A" w:rsidP="001962F9">
            <w:pPr>
              <w:pStyle w:val="Ttulo3"/>
            </w:pPr>
            <w:r>
              <w:t xml:space="preserve">11/02/1999 </w:t>
            </w:r>
          </w:p>
        </w:tc>
      </w:tr>
      <w:tr w:rsidR="00A64533" w:rsidRPr="002416E6" w14:paraId="708ACCC6" w14:textId="77777777" w:rsidTr="00B71E9A">
        <w:trPr>
          <w:trHeight w:val="1152"/>
        </w:trPr>
        <w:tc>
          <w:tcPr>
            <w:tcW w:w="1276" w:type="dxa"/>
          </w:tcPr>
          <w:p w14:paraId="2F825F1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37875E9C" w14:textId="10BA9AF4" w:rsidR="00A04CC4" w:rsidRPr="002416E6" w:rsidRDefault="0011097A" w:rsidP="001962F9">
            <w:pPr>
              <w:ind w:left="0" w:right="0"/>
            </w:pPr>
            <w:r>
              <w:t xml:space="preserve">Vinicius</w:t>
            </w: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5F454B4E" w14:textId="34FFCF50" w:rsidR="00A04CC4" w:rsidRPr="002416E6" w:rsidRDefault="007D1E03" w:rsidP="001962F9">
            <w:pPr>
              <w:ind w:left="0" w:right="0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54C1070E" wp14:editId="59695D6A">
                      <wp:extent cx="1131570" cy="1131570"/>
                      <wp:effectExtent l="38100" t="38100" r="30480" b="30480"/>
                      <wp:docPr id="1003" name="Oval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570" cy="1131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 w="762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8E0254D" id="Oval 4" o:spid="_x0000_s1026" alt="&quot;&quot;" style="width:89.1pt;height: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" fillcolor="#dcc683 [3206]" strokecolor="#bf9237 [3205]" strokeweight="6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066D7DD" w14:textId="56531407" w:rsidR="00A04CC4" w:rsidRPr="00973ADA" w:rsidRDefault="00973ADA" w:rsidP="001962F9">
            <w:pPr>
              <w:ind w:left="0" w:right="0"/>
              <w:rPr>
                <w:b/>
                <w:bCs/>
              </w:rPr>
            </w:pPr>
            <w:r w:rsidRPr="00973ADA">
              <w:rPr>
                <w:b/>
                <w:bCs/>
              </w:rPr>
              <w:t>Luiz Otávio Pires</w:t>
            </w:r>
          </w:p>
        </w:tc>
        <w:tc>
          <w:tcPr>
            <w:tcW w:w="1155" w:type="dxa"/>
          </w:tcPr>
          <w:p w14:paraId="0473FBAD" w14:textId="77777777" w:rsidR="00A04CC4" w:rsidRPr="002416E6" w:rsidRDefault="00A04CC4" w:rsidP="001962F9">
            <w:pPr>
              <w:ind w:left="0" w:right="0"/>
            </w:pPr>
          </w:p>
        </w:tc>
      </w:tr>
      <w:tr w:rsidR="00A64533" w:rsidRPr="002416E6" w14:paraId="1BDB490F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17DEC799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589BE90F" w14:textId="61B6C134" w:rsidR="00A04CC4" w:rsidRPr="002416E6" w:rsidRDefault="00405C6E" w:rsidP="001962F9">
            <w:pPr>
              <w:ind w:left="0" w:right="0"/>
            </w:pPr>
            <w:r>
              <w:t xml:space="preserve">Vinicius</w:t>
            </w:r>
            <w:bookmarkStart w:id="0" w:name="_GoBack"/>
            <w:bookmarkEnd w:id="0"/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7048D24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34B86C07" w14:textId="55248BAD" w:rsidR="00A04CC4" w:rsidRPr="00973ADA" w:rsidRDefault="0011097A" w:rsidP="001962F9">
            <w:pPr>
              <w:ind w:left="0" w:right="0"/>
              <w:rPr>
                <w:i/>
                <w:iCs/>
              </w:rPr>
            </w:pPr>
            <w:r w:rsidRPr="00973ADA">
              <w:rPr>
                <w:i/>
                <w:iCs/>
              </w:rPr>
              <w:t>C</w:t>
            </w:r>
            <w:r w:rsidR="00973ADA" w:rsidRPr="00973ADA">
              <w:rPr>
                <w:i/>
                <w:iCs/>
              </w:rPr>
              <w:t>oordenador Pedagógico</w:t>
            </w:r>
          </w:p>
        </w:tc>
        <w:tc>
          <w:tcPr>
            <w:tcW w:w="1155" w:type="dxa"/>
          </w:tcPr>
          <w:p w14:paraId="221507DC" w14:textId="77777777" w:rsidR="00A04CC4" w:rsidRPr="002416E6" w:rsidRDefault="00A04CC4" w:rsidP="001962F9">
            <w:pPr>
              <w:ind w:left="0" w:right="0"/>
            </w:pPr>
          </w:p>
        </w:tc>
      </w:tr>
    </w:tbl>
    <w:p w14:paraId="468E7886" w14:textId="77777777" w:rsidR="00A04CC4" w:rsidRDefault="00A04CC4"/>
    <w:sectPr w:rsidR="00A04CC4" w:rsidSect="00C9239F"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DEC0E" w14:textId="77777777" w:rsidR="00610D2D" w:rsidRDefault="00610D2D" w:rsidP="000875C0">
      <w:r>
        <w:separator/>
      </w:r>
    </w:p>
  </w:endnote>
  <w:endnote w:type="continuationSeparator" w:id="0">
    <w:p w14:paraId="072CDEC5" w14:textId="77777777" w:rsidR="00610D2D" w:rsidRDefault="00610D2D" w:rsidP="000875C0">
      <w:r>
        <w:continuationSeparator/>
      </w:r>
    </w:p>
  </w:endnote>
  <w:endnote w:type="continuationNotice" w:id="1">
    <w:p w14:paraId="1FB6D4CB" w14:textId="77777777" w:rsidR="00610D2D" w:rsidRDefault="00610D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078DB" w14:textId="77777777" w:rsidR="00610D2D" w:rsidRDefault="00610D2D" w:rsidP="000875C0">
      <w:r>
        <w:separator/>
      </w:r>
    </w:p>
  </w:footnote>
  <w:footnote w:type="continuationSeparator" w:id="0">
    <w:p w14:paraId="3BFFDD70" w14:textId="77777777" w:rsidR="00610D2D" w:rsidRDefault="00610D2D" w:rsidP="000875C0">
      <w:r>
        <w:continuationSeparator/>
      </w:r>
    </w:p>
  </w:footnote>
  <w:footnote w:type="continuationNotice" w:id="1">
    <w:p w14:paraId="41B3580F" w14:textId="77777777" w:rsidR="00610D2D" w:rsidRDefault="00610D2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7A"/>
    <w:rsid w:val="0003083A"/>
    <w:rsid w:val="0008600D"/>
    <w:rsid w:val="000875C0"/>
    <w:rsid w:val="00094622"/>
    <w:rsid w:val="0011097A"/>
    <w:rsid w:val="00113F7A"/>
    <w:rsid w:val="00185D3E"/>
    <w:rsid w:val="00186721"/>
    <w:rsid w:val="001962F9"/>
    <w:rsid w:val="002416E6"/>
    <w:rsid w:val="00314887"/>
    <w:rsid w:val="00324158"/>
    <w:rsid w:val="003550C4"/>
    <w:rsid w:val="003C07D9"/>
    <w:rsid w:val="003C2748"/>
    <w:rsid w:val="00405C6E"/>
    <w:rsid w:val="0045039F"/>
    <w:rsid w:val="0050636B"/>
    <w:rsid w:val="005358A0"/>
    <w:rsid w:val="005F2A53"/>
    <w:rsid w:val="00610D2D"/>
    <w:rsid w:val="006237E5"/>
    <w:rsid w:val="00683186"/>
    <w:rsid w:val="006A75DC"/>
    <w:rsid w:val="006F2FC9"/>
    <w:rsid w:val="007D1E03"/>
    <w:rsid w:val="007D2DEA"/>
    <w:rsid w:val="008130DC"/>
    <w:rsid w:val="00875CC5"/>
    <w:rsid w:val="0088227F"/>
    <w:rsid w:val="00893AFE"/>
    <w:rsid w:val="008D4107"/>
    <w:rsid w:val="008F7137"/>
    <w:rsid w:val="00967D57"/>
    <w:rsid w:val="00973ADA"/>
    <w:rsid w:val="009C6513"/>
    <w:rsid w:val="009D3373"/>
    <w:rsid w:val="00A04CC4"/>
    <w:rsid w:val="00A14C55"/>
    <w:rsid w:val="00A54BC3"/>
    <w:rsid w:val="00A64533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70B50"/>
    <w:rsid w:val="00C9239F"/>
    <w:rsid w:val="00CD4C49"/>
    <w:rsid w:val="00D04B64"/>
    <w:rsid w:val="00D76A8B"/>
    <w:rsid w:val="00E13588"/>
    <w:rsid w:val="00E47B68"/>
    <w:rsid w:val="00E52F25"/>
    <w:rsid w:val="00E62004"/>
    <w:rsid w:val="00E81CD3"/>
    <w:rsid w:val="00E926EE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6B1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A7521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875C0"/>
  </w:style>
  <w:style w:type="paragraph" w:styleId="Rodap">
    <w:name w:val="footer"/>
    <w:basedOn w:val="Normal"/>
    <w:link w:val="Rodap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875C0"/>
  </w:style>
  <w:style w:type="character" w:customStyle="1" w:styleId="Ttulo1Char">
    <w:name w:val="Título 1 Char"/>
    <w:basedOn w:val="Fontepargpadro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5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6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33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4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Roaming\Microsoft\Templates\Diploma%20certificate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73732C-8D03-4186-B49E-0CC39EDA604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2023-03-27T06:27:00Z</dcterms:created>
  <dcterms:modified xsi:type="dcterms:W3CDTF">2024-04-08T13:16:00Z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