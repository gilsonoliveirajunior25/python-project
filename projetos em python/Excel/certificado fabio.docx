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fabio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Angular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 xml:space="preserve">12/12/2023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 xml:space="preserve">Amanda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 xml:space="preserve">Amanda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